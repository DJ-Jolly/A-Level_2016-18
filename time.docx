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89" w:rsidRDefault="00EE0089">
      <w:proofErr w:type="gramStart"/>
      <w:r>
        <w:t>import</w:t>
      </w:r>
      <w:proofErr w:type="gramEnd"/>
      <w:r>
        <w:t xml:space="preserve"> time</w:t>
      </w:r>
    </w:p>
    <w:p w:rsidR="00EE0089" w:rsidRDefault="00EE0089">
      <w:proofErr w:type="spellStart"/>
      <w:r>
        <w:t>Max_speed</w:t>
      </w:r>
      <w:proofErr w:type="spellEnd"/>
      <w:r>
        <w:t xml:space="preserve"> = 30</w:t>
      </w:r>
    </w:p>
    <w:p w:rsidR="00EE0089" w:rsidRDefault="00EE0089">
      <w:proofErr w:type="spellStart"/>
      <w:r>
        <w:t>Min_time</w:t>
      </w:r>
      <w:proofErr w:type="spellEnd"/>
      <w:r>
        <w:t xml:space="preserve"> =2</w:t>
      </w:r>
    </w:p>
    <w:p w:rsidR="00EE0089" w:rsidRDefault="00EE0089">
      <w:proofErr w:type="gramStart"/>
      <w:r>
        <w:t>input(</w:t>
      </w:r>
      <w:proofErr w:type="gramEnd"/>
      <w:r>
        <w:t>“Press any button to start”)</w:t>
      </w:r>
    </w:p>
    <w:p w:rsidR="00EE0089" w:rsidRDefault="00EE0089">
      <w:proofErr w:type="spellStart"/>
      <w:r>
        <w:t>Camera_A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E0089" w:rsidRDefault="00EE0089" w:rsidP="00EE0089">
      <w:proofErr w:type="gramStart"/>
      <w:r>
        <w:t>i</w:t>
      </w:r>
      <w:r>
        <w:t>nput(</w:t>
      </w:r>
      <w:proofErr w:type="gramEnd"/>
      <w:r>
        <w:t>“Press any button to start”)</w:t>
      </w:r>
    </w:p>
    <w:p w:rsidR="00EE0089" w:rsidRDefault="00EE0089" w:rsidP="00EE0089">
      <w:proofErr w:type="spellStart"/>
      <w:r>
        <w:t>Camera_</w:t>
      </w:r>
      <w:r>
        <w:t>B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E0089" w:rsidRDefault="00EE0089" w:rsidP="00EE0089">
      <w:proofErr w:type="spellStart"/>
      <w:r>
        <w:t>Time_taken</w:t>
      </w:r>
      <w:proofErr w:type="spellEnd"/>
      <w:r>
        <w:t xml:space="preserve"> = </w:t>
      </w:r>
      <w:proofErr w:type="spellStart"/>
      <w:r>
        <w:t>Camera_B</w:t>
      </w:r>
      <w:proofErr w:type="spellEnd"/>
      <w:r>
        <w:t xml:space="preserve"> – </w:t>
      </w:r>
      <w:proofErr w:type="spellStart"/>
      <w:r>
        <w:t>Camera_A</w:t>
      </w:r>
      <w:proofErr w:type="spellEnd"/>
    </w:p>
    <w:p w:rsidR="00EE0089" w:rsidRDefault="00EE0089" w:rsidP="00EE0089">
      <w:proofErr w:type="gramStart"/>
      <w:r>
        <w:t>if</w:t>
      </w:r>
      <w:proofErr w:type="gramEnd"/>
      <w:r>
        <w:t xml:space="preserve"> </w:t>
      </w:r>
      <w:proofErr w:type="spellStart"/>
      <w:r>
        <w:t>Time_taken</w:t>
      </w:r>
      <w:proofErr w:type="spellEnd"/>
      <w:r>
        <w:t xml:space="preserve"> &gt;= </w:t>
      </w:r>
      <w:proofErr w:type="spellStart"/>
      <w:r>
        <w:t>Min_time</w:t>
      </w:r>
      <w:proofErr w:type="spellEnd"/>
      <w:r>
        <w:t>:</w:t>
      </w:r>
    </w:p>
    <w:p w:rsidR="00EE0089" w:rsidRDefault="00EE0089" w:rsidP="00EE0089">
      <w:r>
        <w:tab/>
      </w:r>
      <w:proofErr w:type="gramStart"/>
      <w:r>
        <w:t>print(</w:t>
      </w:r>
      <w:proofErr w:type="gramEnd"/>
      <w:r>
        <w:t>“Vehicle is within limit”)</w:t>
      </w:r>
    </w:p>
    <w:p w:rsidR="00EE0089" w:rsidRDefault="00EE0089" w:rsidP="00EE0089">
      <w:proofErr w:type="gramStart"/>
      <w:r>
        <w:t>else</w:t>
      </w:r>
      <w:proofErr w:type="gramEnd"/>
      <w:r>
        <w:t>:</w:t>
      </w:r>
    </w:p>
    <w:p w:rsidR="00EE0089" w:rsidRDefault="00EE0089" w:rsidP="00EE0089">
      <w:r>
        <w:tab/>
        <w:t>print(</w:t>
      </w:r>
      <w:bookmarkStart w:id="0" w:name="_GoBack"/>
      <w:bookmarkEnd w:id="0"/>
      <w:r>
        <w:t>”Vehicle is speeding”)</w:t>
      </w:r>
    </w:p>
    <w:p w:rsidR="00EE0089" w:rsidRDefault="00EE0089"/>
    <w:p w:rsidR="00EE0089" w:rsidRDefault="00EE0089"/>
    <w:p w:rsidR="00EE0089" w:rsidRDefault="00EE0089"/>
    <w:sectPr w:rsidR="00EE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89"/>
    <w:rsid w:val="000E62B3"/>
    <w:rsid w:val="00E42ACB"/>
    <w:rsid w:val="00E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47609-21BE-4A20-8162-196C3208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9A48E2A7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Jolly</dc:creator>
  <cp:keywords/>
  <dc:description/>
  <cp:lastModifiedBy>Daniel Jolly</cp:lastModifiedBy>
  <cp:revision>1</cp:revision>
  <dcterms:created xsi:type="dcterms:W3CDTF">2017-03-31T08:08:00Z</dcterms:created>
  <dcterms:modified xsi:type="dcterms:W3CDTF">2017-03-31T08:18:00Z</dcterms:modified>
</cp:coreProperties>
</file>